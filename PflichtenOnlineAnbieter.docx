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047" w:rsidRDefault="002336F8">
      <w:r>
        <w:t>|||. Pflichten des Online Anbieters</w:t>
      </w:r>
    </w:p>
    <w:p w:rsidR="002336F8" w:rsidRDefault="002336F8"/>
    <w:p w:rsidR="002336F8" w:rsidRDefault="002336F8">
      <w:r>
        <w:t>Online Anbieter müssen grundsätzlich Informationen an einer deutlich sichtbaren Stelle ihrer Internet Seite bereitstellen.</w:t>
      </w:r>
    </w:p>
    <w:p w:rsidR="00593B7F" w:rsidRPr="00593B7F" w:rsidRDefault="00593B7F" w:rsidP="00593B7F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593B7F">
        <w:rPr>
          <w:rFonts w:ascii="Arial" w:eastAsia="Times New Roman" w:hAnsi="Arial" w:cs="Arial"/>
          <w:lang w:eastAsia="de-DE"/>
        </w:rPr>
        <w:t>Der Anbieter einer Internetseite muss nach dem Tele</w:t>
      </w:r>
    </w:p>
    <w:p w:rsidR="00593B7F" w:rsidRPr="00593B7F" w:rsidRDefault="00593B7F" w:rsidP="00593B7F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593B7F">
        <w:rPr>
          <w:rFonts w:ascii="Arial" w:eastAsia="Times New Roman" w:hAnsi="Arial" w:cs="Arial"/>
          <w:lang w:eastAsia="de-DE"/>
        </w:rPr>
        <w:t xml:space="preserve">mediengesetz (TMG) in jedem Fall </w:t>
      </w:r>
    </w:p>
    <w:p w:rsidR="00593B7F" w:rsidRDefault="00593B7F" w:rsidP="00593B7F">
      <w:pPr>
        <w:spacing w:after="0" w:line="240" w:lineRule="auto"/>
        <w:rPr>
          <w:rFonts w:ascii="Arial" w:eastAsia="Times New Roman" w:hAnsi="Arial" w:cs="Arial"/>
          <w:lang w:eastAsia="de-DE"/>
        </w:rPr>
      </w:pPr>
      <w:r w:rsidRPr="00593B7F">
        <w:rPr>
          <w:rFonts w:ascii="Arial" w:eastAsia="Times New Roman" w:hAnsi="Arial" w:cs="Arial"/>
          <w:lang w:eastAsia="de-DE"/>
        </w:rPr>
        <w:t xml:space="preserve">informieren über: </w:t>
      </w:r>
    </w:p>
    <w:p w:rsidR="00593B7F" w:rsidRDefault="00593B7F" w:rsidP="00593B7F">
      <w:pPr>
        <w:spacing w:after="0" w:line="240" w:lineRule="auto"/>
        <w:rPr>
          <w:rFonts w:ascii="Arial" w:eastAsia="Times New Roman" w:hAnsi="Arial" w:cs="Arial"/>
          <w:lang w:eastAsia="de-DE"/>
        </w:rPr>
      </w:pPr>
    </w:p>
    <w:p w:rsidR="00593B7F" w:rsidRPr="00593B7F" w:rsidRDefault="00593B7F" w:rsidP="00593B7F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593B7F">
        <w:rPr>
          <w:rFonts w:ascii="Arial" w:eastAsia="Times New Roman" w:hAnsi="Arial" w:cs="Arial"/>
          <w:sz w:val="28"/>
          <w:szCs w:val="28"/>
          <w:lang w:eastAsia="de-DE"/>
        </w:rPr>
        <w:t xml:space="preserve">den vollständigen </w:t>
      </w:r>
    </w:p>
    <w:p w:rsidR="00593B7F" w:rsidRPr="00593B7F" w:rsidRDefault="00593B7F" w:rsidP="00593B7F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593B7F">
        <w:rPr>
          <w:rFonts w:ascii="Arial" w:eastAsia="Times New Roman" w:hAnsi="Arial" w:cs="Arial"/>
          <w:sz w:val="28"/>
          <w:szCs w:val="28"/>
          <w:lang w:eastAsia="de-DE"/>
        </w:rPr>
        <w:t xml:space="preserve">Vor- und Zunamen des Anbieters </w:t>
      </w:r>
    </w:p>
    <w:p w:rsidR="00593B7F" w:rsidRPr="00593B7F" w:rsidRDefault="00593B7F" w:rsidP="00593B7F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</w:p>
    <w:p w:rsidR="00593B7F" w:rsidRPr="00593B7F" w:rsidRDefault="00593B7F" w:rsidP="00593B7F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593B7F">
        <w:rPr>
          <w:rFonts w:ascii="Arial" w:eastAsia="Times New Roman" w:hAnsi="Arial" w:cs="Arial"/>
          <w:sz w:val="28"/>
          <w:szCs w:val="28"/>
          <w:lang w:eastAsia="de-DE"/>
        </w:rPr>
        <w:t xml:space="preserve">die </w:t>
      </w:r>
    </w:p>
    <w:p w:rsidR="00593B7F" w:rsidRPr="00593B7F" w:rsidRDefault="00593B7F" w:rsidP="00593B7F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593B7F">
        <w:rPr>
          <w:rFonts w:ascii="Arial" w:eastAsia="Times New Roman" w:hAnsi="Arial" w:cs="Arial"/>
          <w:sz w:val="28"/>
          <w:szCs w:val="28"/>
          <w:lang w:eastAsia="de-DE"/>
        </w:rPr>
        <w:t>postalische Anschrift des Anbieters</w:t>
      </w:r>
    </w:p>
    <w:p w:rsidR="00593B7F" w:rsidRPr="00593B7F" w:rsidRDefault="00593B7F" w:rsidP="00593B7F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593B7F">
        <w:rPr>
          <w:rFonts w:ascii="Arial" w:eastAsia="Times New Roman" w:hAnsi="Arial" w:cs="Arial"/>
          <w:sz w:val="28"/>
          <w:szCs w:val="28"/>
          <w:lang w:eastAsia="de-DE"/>
        </w:rPr>
        <w:t xml:space="preserve">(Postfach und E-Mail-Adresse sind </w:t>
      </w:r>
    </w:p>
    <w:p w:rsidR="00593B7F" w:rsidRPr="00593B7F" w:rsidRDefault="00593B7F" w:rsidP="00593B7F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593B7F">
        <w:rPr>
          <w:rFonts w:ascii="Arial" w:eastAsia="Times New Roman" w:hAnsi="Arial" w:cs="Arial"/>
          <w:sz w:val="28"/>
          <w:szCs w:val="28"/>
          <w:lang w:eastAsia="de-DE"/>
        </w:rPr>
        <w:t xml:space="preserve">nicht ausreichend!) </w:t>
      </w:r>
    </w:p>
    <w:p w:rsidR="00593B7F" w:rsidRPr="00593B7F" w:rsidRDefault="00593B7F" w:rsidP="00593B7F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</w:p>
    <w:p w:rsidR="00593B7F" w:rsidRPr="00593B7F" w:rsidRDefault="00593B7F" w:rsidP="00593B7F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593B7F">
        <w:rPr>
          <w:rFonts w:ascii="Arial" w:eastAsia="Times New Roman" w:hAnsi="Arial" w:cs="Arial"/>
          <w:sz w:val="28"/>
          <w:szCs w:val="28"/>
          <w:lang w:eastAsia="de-DE"/>
        </w:rPr>
        <w:t xml:space="preserve">die </w:t>
      </w:r>
    </w:p>
    <w:p w:rsidR="00593B7F" w:rsidRPr="00593B7F" w:rsidRDefault="00593B7F" w:rsidP="00593B7F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593B7F">
        <w:rPr>
          <w:rFonts w:ascii="Arial" w:eastAsia="Times New Roman" w:hAnsi="Arial" w:cs="Arial"/>
          <w:sz w:val="28"/>
          <w:szCs w:val="28"/>
          <w:lang w:eastAsia="de-DE"/>
        </w:rPr>
        <w:t>Rechtsform</w:t>
      </w:r>
    </w:p>
    <w:p w:rsidR="00593B7F" w:rsidRPr="00593B7F" w:rsidRDefault="00593B7F" w:rsidP="00593B7F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593B7F">
        <w:rPr>
          <w:rFonts w:ascii="Arial" w:eastAsia="Times New Roman" w:hAnsi="Arial" w:cs="Arial"/>
          <w:sz w:val="28"/>
          <w:szCs w:val="28"/>
          <w:lang w:eastAsia="de-DE"/>
        </w:rPr>
        <w:t xml:space="preserve">des Unternehmens und den </w:t>
      </w:r>
    </w:p>
    <w:p w:rsidR="00593B7F" w:rsidRPr="00593B7F" w:rsidRDefault="00593B7F" w:rsidP="00593B7F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593B7F">
        <w:rPr>
          <w:rFonts w:ascii="Arial" w:eastAsia="Times New Roman" w:hAnsi="Arial" w:cs="Arial"/>
          <w:sz w:val="28"/>
          <w:szCs w:val="28"/>
          <w:lang w:eastAsia="de-DE"/>
        </w:rPr>
        <w:t>Namen des Vertretungsberechtigten</w:t>
      </w:r>
    </w:p>
    <w:p w:rsidR="00593B7F" w:rsidRPr="00593B7F" w:rsidRDefault="00593B7F" w:rsidP="00593B7F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593B7F">
        <w:rPr>
          <w:rFonts w:ascii="Arial" w:eastAsia="Times New Roman" w:hAnsi="Arial" w:cs="Arial"/>
          <w:sz w:val="28"/>
          <w:szCs w:val="28"/>
          <w:lang w:eastAsia="de-DE"/>
        </w:rPr>
        <w:t xml:space="preserve">, </w:t>
      </w:r>
    </w:p>
    <w:p w:rsidR="00593B7F" w:rsidRPr="00593B7F" w:rsidRDefault="00593B7F" w:rsidP="00593B7F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593B7F">
        <w:rPr>
          <w:rFonts w:ascii="Arial" w:eastAsia="Times New Roman" w:hAnsi="Arial" w:cs="Arial"/>
          <w:sz w:val="28"/>
          <w:szCs w:val="28"/>
          <w:lang w:eastAsia="de-DE"/>
        </w:rPr>
        <w:t>wenn Angaben zum Kapital gemacht werden, das Stamm-</w:t>
      </w:r>
    </w:p>
    <w:p w:rsidR="00593B7F" w:rsidRPr="00593B7F" w:rsidRDefault="00593B7F" w:rsidP="00593B7F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593B7F">
        <w:rPr>
          <w:rFonts w:ascii="Arial" w:eastAsia="Times New Roman" w:hAnsi="Arial" w:cs="Arial"/>
          <w:sz w:val="28"/>
          <w:szCs w:val="28"/>
          <w:lang w:eastAsia="de-DE"/>
        </w:rPr>
        <w:t xml:space="preserve">oder Grundkapital und </w:t>
      </w:r>
    </w:p>
    <w:p w:rsidR="00593B7F" w:rsidRPr="00593B7F" w:rsidRDefault="00593B7F" w:rsidP="00593B7F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593B7F">
        <w:rPr>
          <w:rFonts w:ascii="Arial" w:eastAsia="Times New Roman" w:hAnsi="Arial" w:cs="Arial"/>
          <w:sz w:val="28"/>
          <w:szCs w:val="28"/>
          <w:lang w:eastAsia="de-DE"/>
        </w:rPr>
        <w:t xml:space="preserve">der Gesamtbetrag der ausstehenden Einlagen </w:t>
      </w:r>
    </w:p>
    <w:p w:rsidR="00593B7F" w:rsidRPr="00593B7F" w:rsidRDefault="00593B7F" w:rsidP="00593B7F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</w:p>
    <w:p w:rsidR="00593B7F" w:rsidRPr="00593B7F" w:rsidRDefault="00593B7F" w:rsidP="00593B7F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593B7F">
        <w:rPr>
          <w:rFonts w:ascii="Arial" w:eastAsia="Times New Roman" w:hAnsi="Arial" w:cs="Arial"/>
          <w:sz w:val="28"/>
          <w:szCs w:val="28"/>
          <w:lang w:eastAsia="de-DE"/>
        </w:rPr>
        <w:t xml:space="preserve">den vollständigen </w:t>
      </w:r>
    </w:p>
    <w:p w:rsidR="00593B7F" w:rsidRPr="00593B7F" w:rsidRDefault="00593B7F" w:rsidP="00593B7F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593B7F">
        <w:rPr>
          <w:rFonts w:ascii="Arial" w:eastAsia="Times New Roman" w:hAnsi="Arial" w:cs="Arial"/>
          <w:sz w:val="28"/>
          <w:szCs w:val="28"/>
          <w:lang w:eastAsia="de-DE"/>
        </w:rPr>
        <w:t>Vor- und Zunamen und die Anschrift des Verantwortli</w:t>
      </w:r>
      <w:r>
        <w:rPr>
          <w:rFonts w:ascii="Arial" w:eastAsia="Times New Roman" w:hAnsi="Arial" w:cs="Arial"/>
          <w:sz w:val="28"/>
          <w:szCs w:val="28"/>
          <w:lang w:eastAsia="de-DE"/>
        </w:rPr>
        <w:t>chen</w:t>
      </w:r>
    </w:p>
    <w:p w:rsidR="00593B7F" w:rsidRPr="00593B7F" w:rsidRDefault="00593B7F" w:rsidP="00593B7F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593B7F">
        <w:rPr>
          <w:rFonts w:ascii="Arial" w:eastAsia="Times New Roman" w:hAnsi="Arial" w:cs="Arial"/>
          <w:sz w:val="28"/>
          <w:szCs w:val="28"/>
          <w:lang w:eastAsia="de-DE"/>
        </w:rPr>
        <w:t xml:space="preserve">für den Inhalt </w:t>
      </w:r>
    </w:p>
    <w:p w:rsidR="00593B7F" w:rsidRPr="00593B7F" w:rsidRDefault="00593B7F" w:rsidP="00593B7F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</w:p>
    <w:p w:rsidR="00593B7F" w:rsidRPr="00593B7F" w:rsidRDefault="00593B7F" w:rsidP="00593B7F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593B7F">
        <w:rPr>
          <w:rFonts w:ascii="Arial" w:eastAsia="Times New Roman" w:hAnsi="Arial" w:cs="Arial"/>
          <w:sz w:val="28"/>
          <w:szCs w:val="28"/>
          <w:lang w:eastAsia="de-DE"/>
        </w:rPr>
        <w:t xml:space="preserve">die </w:t>
      </w:r>
    </w:p>
    <w:p w:rsidR="00593B7F" w:rsidRPr="00593B7F" w:rsidRDefault="00593B7F" w:rsidP="00593B7F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593B7F">
        <w:rPr>
          <w:rFonts w:ascii="Arial" w:eastAsia="Times New Roman" w:hAnsi="Arial" w:cs="Arial"/>
          <w:sz w:val="28"/>
          <w:szCs w:val="28"/>
          <w:lang w:eastAsia="de-DE"/>
        </w:rPr>
        <w:t>Umsatzsteuer-Identifikations-Nummer</w:t>
      </w:r>
    </w:p>
    <w:p w:rsidR="00593B7F" w:rsidRPr="00593B7F" w:rsidRDefault="00593B7F" w:rsidP="00593B7F">
      <w:pPr>
        <w:pStyle w:val="Listenabsatz"/>
        <w:numPr>
          <w:ilvl w:val="0"/>
          <w:numId w:val="1"/>
        </w:numPr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  <w:r w:rsidRPr="00593B7F">
        <w:rPr>
          <w:rFonts w:ascii="Arial" w:eastAsia="Times New Roman" w:hAnsi="Arial" w:cs="Arial"/>
          <w:sz w:val="28"/>
          <w:szCs w:val="28"/>
          <w:lang w:eastAsia="de-DE"/>
        </w:rPr>
        <w:t>E-Mail-Adresse, Telefon- und Faxnummer</w:t>
      </w:r>
    </w:p>
    <w:p w:rsidR="00593B7F" w:rsidRPr="00593B7F" w:rsidRDefault="00593B7F" w:rsidP="00593B7F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</w:p>
    <w:p w:rsidR="00593B7F" w:rsidRPr="00593B7F" w:rsidRDefault="00593B7F" w:rsidP="00593B7F">
      <w:pPr>
        <w:pStyle w:val="Listenabsatz"/>
        <w:spacing w:after="0" w:line="240" w:lineRule="auto"/>
        <w:rPr>
          <w:rFonts w:ascii="Arial" w:eastAsia="Times New Roman" w:hAnsi="Arial" w:cs="Arial"/>
          <w:sz w:val="28"/>
          <w:szCs w:val="28"/>
          <w:lang w:eastAsia="de-DE"/>
        </w:rPr>
      </w:pPr>
    </w:p>
    <w:p w:rsidR="00593B7F" w:rsidRDefault="00BE034E" w:rsidP="00593B7F">
      <w:pPr>
        <w:pStyle w:val="Listenabsatz"/>
        <w:spacing w:after="0" w:line="240" w:lineRule="auto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>Darüberhinaus muss informiert werden, dass der Kunde „Zahlungspflichtig“ bestellt, und dies muss gut lesbar vor einer Bestellung gekennzeichnet werden.</w:t>
      </w:r>
    </w:p>
    <w:p w:rsidR="00BE034E" w:rsidRDefault="00BE034E" w:rsidP="00593B7F">
      <w:pPr>
        <w:pStyle w:val="Listenabsatz"/>
        <w:spacing w:after="0" w:line="240" w:lineRule="auto"/>
        <w:rPr>
          <w:rFonts w:ascii="Arial" w:eastAsia="Times New Roman" w:hAnsi="Arial" w:cs="Arial"/>
          <w:lang w:eastAsia="de-DE"/>
        </w:rPr>
      </w:pPr>
    </w:p>
    <w:p w:rsidR="00BE034E" w:rsidRPr="00593B7F" w:rsidRDefault="00BE034E" w:rsidP="00593B7F">
      <w:pPr>
        <w:pStyle w:val="Listenabsatz"/>
        <w:spacing w:after="0" w:line="240" w:lineRule="auto"/>
        <w:rPr>
          <w:rFonts w:ascii="Arial" w:eastAsia="Times New Roman" w:hAnsi="Arial" w:cs="Arial"/>
          <w:lang w:eastAsia="de-DE"/>
        </w:rPr>
      </w:pPr>
      <w:r>
        <w:rPr>
          <w:rFonts w:ascii="Arial" w:eastAsia="Times New Roman" w:hAnsi="Arial" w:cs="Arial"/>
          <w:lang w:eastAsia="de-DE"/>
        </w:rPr>
        <w:t xml:space="preserve">Zudem giht es weitere </w:t>
      </w:r>
      <w:proofErr w:type="gramStart"/>
      <w:r>
        <w:rPr>
          <w:rFonts w:ascii="Arial" w:eastAsia="Times New Roman" w:hAnsi="Arial" w:cs="Arial"/>
          <w:lang w:eastAsia="de-DE"/>
        </w:rPr>
        <w:t>Pflichten ,</w:t>
      </w:r>
      <w:proofErr w:type="gramEnd"/>
      <w:r>
        <w:rPr>
          <w:rFonts w:ascii="Arial" w:eastAsia="Times New Roman" w:hAnsi="Arial" w:cs="Arial"/>
          <w:lang w:eastAsia="de-DE"/>
        </w:rPr>
        <w:t xml:space="preserve"> die eingehalten werden müssen wie zb weiter Informationspflichen oder Information, die entstehen </w:t>
      </w:r>
      <w:r w:rsidR="00231FD1">
        <w:rPr>
          <w:rFonts w:ascii="Arial" w:eastAsia="Times New Roman" w:hAnsi="Arial" w:cs="Arial"/>
          <w:lang w:eastAsia="de-DE"/>
        </w:rPr>
        <w:t>nach Streitigkeiten</w:t>
      </w:r>
      <w:bookmarkStart w:id="0" w:name="_GoBack"/>
      <w:bookmarkEnd w:id="0"/>
    </w:p>
    <w:p w:rsidR="002336F8" w:rsidRDefault="002336F8"/>
    <w:p w:rsidR="002336F8" w:rsidRDefault="002336F8"/>
    <w:p w:rsidR="002336F8" w:rsidRDefault="002336F8"/>
    <w:sectPr w:rsidR="002336F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02AA6"/>
    <w:multiLevelType w:val="hybridMultilevel"/>
    <w:tmpl w:val="6BA8AED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de-DE" w:vendorID="64" w:dllVersion="131078" w:nlCheck="1" w:checkStyle="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36F8"/>
    <w:rsid w:val="00231FD1"/>
    <w:rsid w:val="002336F8"/>
    <w:rsid w:val="00593B7F"/>
    <w:rsid w:val="00783047"/>
    <w:rsid w:val="00BE034E"/>
    <w:rsid w:val="00C3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46B79"/>
  <w15:chartTrackingRefBased/>
  <w15:docId w15:val="{3289792E-F85A-44E5-BD60-10ADA29E5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93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45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3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1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6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79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47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74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0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4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1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6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91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3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4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4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2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1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83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83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36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8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25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6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20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48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4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743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12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7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7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8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3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9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4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28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9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26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29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08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1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90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03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37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98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07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0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426D0E55.dotm</Template>
  <TotalTime>0</TotalTime>
  <Pages>1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K2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vossen_lou</dc:creator>
  <cp:keywords/>
  <dc:description/>
  <cp:lastModifiedBy>vossen_lou</cp:lastModifiedBy>
  <cp:revision>1</cp:revision>
  <dcterms:created xsi:type="dcterms:W3CDTF">2019-05-13T08:23:00Z</dcterms:created>
  <dcterms:modified xsi:type="dcterms:W3CDTF">2019-05-13T09:15:00Z</dcterms:modified>
</cp:coreProperties>
</file>